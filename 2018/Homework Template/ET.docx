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82" w:rsidRDefault="00570482" w:rsidP="00570482"/>
    <w:p w:rsidR="00570482" w:rsidRPr="00790027" w:rsidRDefault="000B3DE6" w:rsidP="000B3DE6">
      <w:pPr>
        <w:pStyle w:val="startinfo"/>
        <w:rPr>
          <w:b/>
          <w:bCs/>
          <w:color w:val="48DEE4"/>
          <w:sz w:val="32"/>
          <w:szCs w:val="32"/>
          <w:rtl/>
          <w:lang w:bidi="fa-IR"/>
        </w:rPr>
      </w:pPr>
      <w:r>
        <w:rPr>
          <w:rStyle w:val="fontstyle01"/>
          <w:rFonts w:cs="B Roya"/>
        </w:rPr>
        <w:t xml:space="preserve">   </w:t>
      </w:r>
      <w:r w:rsidR="00570482" w:rsidRPr="00790027">
        <w:rPr>
          <w:rStyle w:val="fontstyle01"/>
          <w:rFonts w:cs="B Roya"/>
          <w:rtl/>
        </w:rPr>
        <w:t xml:space="preserve">الگوريتم هر يك از مسائل زير را </w:t>
      </w:r>
      <w:r w:rsidR="00790027" w:rsidRPr="00790027">
        <w:rPr>
          <w:rStyle w:val="fontstyle01"/>
          <w:rFonts w:cs="B Roya"/>
          <w:rtl/>
        </w:rPr>
        <w:t>طراحي كنيد و آن</w:t>
      </w:r>
      <w:r w:rsidR="00790027" w:rsidRPr="00790027">
        <w:rPr>
          <w:rStyle w:val="fontstyle01"/>
          <w:rFonts w:cs="B Roya" w:hint="cs"/>
          <w:rtl/>
        </w:rPr>
        <w:t xml:space="preserve"> </w:t>
      </w:r>
      <w:r w:rsidR="00790027" w:rsidRPr="00790027">
        <w:rPr>
          <w:rStyle w:val="fontstyle01"/>
          <w:rFonts w:cs="B Roya"/>
          <w:rtl/>
        </w:rPr>
        <w:t>را به صورت شب</w:t>
      </w:r>
      <w:r w:rsidR="00790027" w:rsidRPr="00790027">
        <w:rPr>
          <w:rStyle w:val="fontstyle01"/>
          <w:rFonts w:cs="B Roya" w:hint="cs"/>
          <w:rtl/>
        </w:rPr>
        <w:t>ه کد (</w:t>
      </w:r>
      <w:r w:rsidR="00790027" w:rsidRPr="000025A2">
        <w:rPr>
          <w:rStyle w:val="fontstyle01"/>
          <w:rFonts w:ascii="Times New Roman" w:hAnsi="Times New Roman" w:cs="Times New Roman"/>
        </w:rPr>
        <w:t>pseudo-code</w:t>
      </w:r>
      <w:r w:rsidR="00790027" w:rsidRPr="00790027">
        <w:rPr>
          <w:rStyle w:val="fontstyle01"/>
          <w:rFonts w:cs="B Roya" w:hint="cs"/>
          <w:rtl/>
          <w:lang w:bidi="fa-IR"/>
        </w:rPr>
        <w:t>) انگلیسی</w:t>
      </w:r>
      <w:r w:rsidR="00790027" w:rsidRPr="00790027">
        <w:rPr>
          <w:rFonts w:hint="cs"/>
          <w:rtl/>
        </w:rPr>
        <w:t xml:space="preserve"> </w:t>
      </w:r>
      <w:r w:rsidR="00790027" w:rsidRPr="00790027">
        <w:rPr>
          <w:rStyle w:val="fontstyle01"/>
          <w:rFonts w:cs="B Roya"/>
          <w:rtl/>
        </w:rPr>
        <w:t>و دقيق بنويسيد. در</w:t>
      </w:r>
      <w:r w:rsidR="00790027" w:rsidRPr="00790027">
        <w:rPr>
          <w:rStyle w:val="fontstyle01"/>
          <w:rFonts w:cs="B Roya" w:hint="cs"/>
          <w:rtl/>
        </w:rPr>
        <w:t xml:space="preserve"> </w:t>
      </w:r>
      <w:r w:rsidR="00570482" w:rsidRPr="00790027">
        <w:rPr>
          <w:rStyle w:val="fontstyle01"/>
          <w:rFonts w:cs="B Roya"/>
          <w:rtl/>
        </w:rPr>
        <w:t>الگوريتم</w:t>
      </w:r>
      <w:r w:rsidR="00790027" w:rsidRPr="00790027">
        <w:rPr>
          <w:rStyle w:val="fontstyle01"/>
          <w:rFonts w:cs="B Roya" w:hint="cs"/>
          <w:rtl/>
        </w:rPr>
        <w:t>‌</w:t>
      </w:r>
      <w:r w:rsidR="00570482" w:rsidRPr="00790027">
        <w:rPr>
          <w:rStyle w:val="fontstyle01"/>
          <w:rFonts w:cs="B Roya"/>
          <w:rtl/>
        </w:rPr>
        <w:t>هاي خود حتما ورودي</w:t>
      </w:r>
      <w:r w:rsidR="00790027" w:rsidRPr="00790027">
        <w:rPr>
          <w:rStyle w:val="fontstyle01"/>
          <w:rFonts w:cs="B Roya" w:hint="cs"/>
          <w:rtl/>
        </w:rPr>
        <w:t>‌</w:t>
      </w:r>
      <w:r w:rsidR="00790027" w:rsidRPr="00790027">
        <w:rPr>
          <w:rStyle w:val="fontstyle01"/>
          <w:rFonts w:cs="B Roya"/>
          <w:rtl/>
        </w:rPr>
        <w:t>هاي اشتباه را تشخيص دهيد. ارا</w:t>
      </w:r>
      <w:r w:rsidR="00790027" w:rsidRPr="00790027">
        <w:rPr>
          <w:rStyle w:val="fontstyle01"/>
          <w:rFonts w:cs="B Roya" w:hint="cs"/>
          <w:rtl/>
        </w:rPr>
        <w:t>ئ</w:t>
      </w:r>
      <w:r w:rsidR="00570482" w:rsidRPr="00790027">
        <w:rPr>
          <w:rStyle w:val="fontstyle01"/>
          <w:rFonts w:cs="B Roya"/>
          <w:rtl/>
        </w:rPr>
        <w:t>ه الگوريتم</w:t>
      </w:r>
      <w:r w:rsidR="00790027" w:rsidRPr="00790027">
        <w:rPr>
          <w:rFonts w:hint="cs"/>
          <w:rtl/>
        </w:rPr>
        <w:t xml:space="preserve"> </w:t>
      </w:r>
      <w:r w:rsidR="00570482" w:rsidRPr="00790027">
        <w:rPr>
          <w:rStyle w:val="fontstyle01"/>
          <w:rFonts w:cs="B Roya"/>
          <w:rtl/>
        </w:rPr>
        <w:t>بازگشتي نمره اضافه خواهد داشت</w:t>
      </w:r>
      <w:r w:rsidR="00790027" w:rsidRPr="00790027">
        <w:rPr>
          <w:rStyle w:val="fontstyle01"/>
          <w:rFonts w:cs="B Roya" w:hint="cs"/>
          <w:rtl/>
        </w:rPr>
        <w:t>.</w:t>
      </w:r>
    </w:p>
    <w:p w:rsidR="00790027" w:rsidRDefault="00570482" w:rsidP="008413CD">
      <w:pPr>
        <w:pStyle w:val="ProblemTitle"/>
        <w:ind w:right="-90"/>
      </w:pPr>
      <w:r w:rsidRPr="00570482">
        <w:rPr>
          <w:rFonts w:hint="cs"/>
          <w:rtl/>
        </w:rPr>
        <w:t>سوال اول</w:t>
      </w:r>
    </w:p>
    <w:p w:rsidR="00790027" w:rsidRDefault="008413CD" w:rsidP="00790027">
      <w:pPr>
        <w:pStyle w:val="ProblemText"/>
      </w:pPr>
      <w:r>
        <w:rPr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margin">
                  <wp:posOffset>-39270</wp:posOffset>
                </wp:positionH>
                <wp:positionV relativeFrom="paragraph">
                  <wp:posOffset>263778</wp:posOffset>
                </wp:positionV>
                <wp:extent cx="5960321" cy="438950"/>
                <wp:effectExtent l="0" t="0" r="21590" b="184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321" cy="438950"/>
                          <a:chOff x="112194" y="0"/>
                          <a:chExt cx="5960321" cy="438950"/>
                        </a:xfrm>
                      </wpg:grpSpPr>
                      <wps:wsp>
                        <wps:cNvPr id="5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2194" y="178600"/>
                            <a:ext cx="5960321" cy="260350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80336" w:rsidRPr="000025A2" w:rsidRDefault="00F80336" w:rsidP="004875E1">
                              <w:pPr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 w:rsidRPr="000025A2"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  <w:t>1234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2567" w:rsidRPr="00ED1BFC" w:rsidRDefault="008C2567" w:rsidP="008C2567">
                              <w:pPr>
                                <w:pStyle w:val="inout"/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ورودی</w:t>
                              </w:r>
                            </w:p>
                            <w:p w:rsidR="008C2567" w:rsidRDefault="008C2567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" o:spid="_x0000_s1026" style="position:absolute;left:0;text-align:left;margin-left:-3.1pt;margin-top:20.75pt;width:469.3pt;height:34.55pt;z-index:251724288;mso-position-horizontal-relative:margin;mso-width-relative:margin" coordorigin="1121" coordsize="59603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">
                <v:roundrect id="Rectangle: Rounded Corners 12" o:spid="_x0000_s1027" style="position:absolute;left:1121;top:1786;width:59604;height:260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" filled="f" strokecolor="#48dee4" strokeweight="1pt">
                  <v:stroke joinstyle="miter"/>
                  <v:textbox>
                    <w:txbxContent>
                      <w:p w:rsidR="00F80336" w:rsidRPr="000025A2" w:rsidRDefault="00F80336" w:rsidP="004875E1">
                        <w:pPr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  <w:r w:rsidRPr="000025A2"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  <w:t>1234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" strokecolor="white [3212]">
                  <v:textbox>
                    <w:txbxContent>
                      <w:p w:rsidR="008C2567" w:rsidRPr="00ED1BFC" w:rsidRDefault="008C2567" w:rsidP="008C2567">
                        <w:pPr>
                          <w:pStyle w:val="inout"/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ورودی</w:t>
                        </w:r>
                      </w:p>
                      <w:p w:rsidR="008C2567" w:rsidRDefault="008C2567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90027" w:rsidRPr="00790027">
        <w:rPr>
          <w:rtl/>
        </w:rPr>
        <w:t>الگوريتمي بنويسيد كه يك عدد صحيح مثبت را بگيرد و ارقام آن</w:t>
      </w:r>
      <w:r w:rsidR="000B3DE6">
        <w:t xml:space="preserve"> </w:t>
      </w:r>
      <w:r w:rsidR="00790027" w:rsidRPr="00790027">
        <w:rPr>
          <w:rtl/>
        </w:rPr>
        <w:t>را از راست به چپ چاپ كند.</w:t>
      </w:r>
    </w:p>
    <w:p w:rsidR="00790027" w:rsidRPr="00790027" w:rsidRDefault="00790027" w:rsidP="00ED1BFC">
      <w:pPr>
        <w:pStyle w:val="ProblemText"/>
        <w:bidi w:val="0"/>
        <w:rPr>
          <w:rtl/>
        </w:rPr>
      </w:pPr>
    </w:p>
    <w:p w:rsidR="00ED1BFC" w:rsidRDefault="008413CD" w:rsidP="008413CD">
      <w:pPr>
        <w:bidi/>
        <w:ind w:left="-90" w:right="-90" w:firstLine="90"/>
        <w:rPr>
          <w:rFonts w:cs="B Roya"/>
          <w:b/>
          <w:bCs/>
          <w:color w:val="48DEE4"/>
          <w:sz w:val="32"/>
          <w:szCs w:val="32"/>
          <w:rtl/>
          <w:lang w:bidi="fa-IR"/>
        </w:rPr>
      </w:pPr>
      <w:r>
        <w:rPr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726336" behindDoc="0" locked="0" layoutInCell="1" allowOverlap="1" wp14:anchorId="5E92ADCE" wp14:editId="3C229ABE">
                <wp:simplePos x="0" y="0"/>
                <wp:positionH relativeFrom="margin">
                  <wp:align>right</wp:align>
                </wp:positionH>
                <wp:positionV relativeFrom="paragraph">
                  <wp:posOffset>31474</wp:posOffset>
                </wp:positionV>
                <wp:extent cx="5960321" cy="438950"/>
                <wp:effectExtent l="0" t="0" r="21590" b="1841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0321" cy="438950"/>
                          <a:chOff x="112194" y="0"/>
                          <a:chExt cx="5960321" cy="438950"/>
                        </a:xfrm>
                      </wpg:grpSpPr>
                      <wps:wsp>
                        <wps:cNvPr id="17" name="Rectangle: Rounded Corners 12"/>
                        <wps:cNvSpPr>
                          <a:spLocks noChangeArrowheads="1"/>
                        </wps:cNvSpPr>
                        <wps:spPr bwMode="auto">
                          <a:xfrm>
                            <a:off x="112194" y="178600"/>
                            <a:ext cx="5960321" cy="260350"/>
                          </a:xfrm>
                          <a:prstGeom prst="roundRect">
                            <a:avLst>
                              <a:gd name="adj" fmla="val 1505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8DEE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13CD" w:rsidRPr="000025A2" w:rsidRDefault="008413CD" w:rsidP="008413CD">
                              <w:pPr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aps/>
                                  <w:color w:val="404040"/>
                                  <w:lang w:bidi="fa-IR"/>
                                </w:rPr>
                                <w:t>4321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46644" y="0"/>
                            <a:ext cx="520231" cy="361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13CD" w:rsidRPr="00ED1BFC" w:rsidRDefault="008413CD" w:rsidP="008413CD">
                              <w:pPr>
                                <w:pStyle w:val="inout"/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خروجی</w:t>
                              </w:r>
                            </w:p>
                            <w:p w:rsidR="008413CD" w:rsidRDefault="008413CD" w:rsidP="008413CD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92ADCE" id="Group 16" o:spid="_x0000_s1029" style="position:absolute;left:0;text-align:left;margin-left:418.1pt;margin-top:2.5pt;width:469.3pt;height:34.55pt;z-index:251726336;mso-position-horizontal:right;mso-position-horizontal-relative:margin;mso-width-relative:margin" coordorigin="1121" coordsize="59603,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">
                <v:roundrect id="Rectangle: Rounded Corners 12" o:spid="_x0000_s1030" style="position:absolute;left:1121;top:1786;width:59604;height:2603;visibility:visible;mso-wrap-style:square;v-text-anchor:middle" arcsize="986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" filled="f" strokecolor="#48dee4" strokeweight="1pt">
                  <v:stroke joinstyle="miter"/>
                  <v:textbox>
                    <w:txbxContent>
                      <w:p w:rsidR="008413CD" w:rsidRPr="000025A2" w:rsidRDefault="008413CD" w:rsidP="008413CD">
                        <w:pPr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</w:pPr>
                        <w:r>
                          <w:rPr>
                            <w:rFonts w:ascii="Courier New" w:hAnsi="Courier New" w:cs="Courier New"/>
                            <w:caps/>
                            <w:color w:val="404040"/>
                            <w:lang w:bidi="fa-IR"/>
                          </w:rPr>
                          <w:t>4321</w:t>
                        </w:r>
                      </w:p>
                    </w:txbxContent>
                  </v:textbox>
                </v:roundrect>
                <v:shape id="Text Box 2" o:spid="_x0000_s1031" type="#_x0000_t202" style="position:absolute;left:54466;width:5202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" strokecolor="white [3212]">
                  <v:textbox>
                    <w:txbxContent>
                      <w:p w:rsidR="008413CD" w:rsidRPr="00ED1BFC" w:rsidRDefault="008413CD" w:rsidP="008413CD">
                        <w:pPr>
                          <w:pStyle w:val="inout"/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خروجی</w:t>
                        </w:r>
                      </w:p>
                      <w:p w:rsidR="008413CD" w:rsidRDefault="008413CD" w:rsidP="008413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70482" w:rsidRDefault="00570482" w:rsidP="00ED1BFC">
      <w:pPr>
        <w:bidi/>
        <w:rPr>
          <w:rFonts w:cs="B Roya"/>
          <w:sz w:val="32"/>
          <w:szCs w:val="32"/>
          <w:rtl/>
          <w:lang w:bidi="fa-IR"/>
        </w:rPr>
      </w:pPr>
    </w:p>
    <w:p w:rsidR="009F2933" w:rsidRDefault="009F2933">
      <w:pPr>
        <w:rPr>
          <w:rFonts w:cs="B Roya"/>
          <w:sz w:val="32"/>
          <w:szCs w:val="32"/>
          <w:rtl/>
          <w:lang w:bidi="fa-IR"/>
        </w:rPr>
      </w:pPr>
      <w:bookmarkStart w:id="0" w:name="_GoBack"/>
      <w:bookmarkEnd w:id="0"/>
      <w:r>
        <w:rPr>
          <w:rFonts w:cs="B Roya"/>
          <w:sz w:val="32"/>
          <w:szCs w:val="32"/>
          <w:rtl/>
          <w:lang w:bidi="fa-IR"/>
        </w:rPr>
        <w:br w:type="page"/>
      </w:r>
    </w:p>
    <w:p w:rsidR="00545AE2" w:rsidRDefault="00545AE2" w:rsidP="00BE47FD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545AE2" w:rsidRDefault="00545AE2" w:rsidP="00545AE2">
      <w:pPr>
        <w:pStyle w:val="endinfo"/>
      </w:pPr>
    </w:p>
    <w:p w:rsidR="00BE47FD" w:rsidRPr="00BE47FD" w:rsidRDefault="00BE47FD" w:rsidP="00545AE2">
      <w:pPr>
        <w:pStyle w:val="endinfo"/>
        <w:rPr>
          <w:rtl/>
        </w:rPr>
      </w:pPr>
      <w:r w:rsidRPr="00BE47FD">
        <w:rPr>
          <w:rFonts w:hint="cs"/>
          <w:rtl/>
        </w:rPr>
        <w:t>توضیحات</w:t>
      </w:r>
    </w:p>
    <w:p w:rsidR="00BE47FD" w:rsidRDefault="00BE47FD" w:rsidP="00BE47FD">
      <w:pPr>
        <w:pStyle w:val="startinfo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مورد اول</w:t>
      </w:r>
    </w:p>
    <w:p w:rsidR="00BE47FD" w:rsidRDefault="00BE47FD" w:rsidP="00BE47FD">
      <w:pPr>
        <w:pStyle w:val="startinfo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مورد دوم</w:t>
      </w:r>
    </w:p>
    <w:p w:rsidR="00BE47FD" w:rsidRPr="00BE47FD" w:rsidRDefault="00BE47FD" w:rsidP="00BE47FD">
      <w:pPr>
        <w:pStyle w:val="startinfo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مورد سوم</w:t>
      </w:r>
    </w:p>
    <w:sectPr w:rsidR="00BE47FD" w:rsidRPr="00BE47FD" w:rsidSect="000025A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0F" w:rsidRDefault="0058720F" w:rsidP="00F446BA">
      <w:pPr>
        <w:spacing w:after="0" w:line="240" w:lineRule="auto"/>
      </w:pPr>
      <w:r>
        <w:separator/>
      </w:r>
    </w:p>
  </w:endnote>
  <w:endnote w:type="continuationSeparator" w:id="0">
    <w:p w:rsidR="0058720F" w:rsidRDefault="0058720F" w:rsidP="00F4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336" w:rsidRPr="009F2933" w:rsidRDefault="00F80336" w:rsidP="009F2933">
    <w:pPr>
      <w:pStyle w:val="Footer"/>
      <w:bidi/>
      <w:jc w:val="center"/>
      <w:rPr>
        <w:rFonts w:cs="B Mitra"/>
        <w:rtl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AA8" w:rsidRPr="00A76064" w:rsidRDefault="00630AA8" w:rsidP="00A76064">
    <w:pPr>
      <w:pStyle w:val="Footer"/>
      <w:bidi/>
      <w:jc w:val="center"/>
      <w:rPr>
        <w:rFonts w:cs="B Mitra"/>
        <w:lang w:bidi="fa-IR"/>
      </w:rPr>
    </w:pPr>
    <w:r>
      <w:rPr>
        <w:rFonts w:cs="B Mitra" w:hint="cs"/>
        <w:rtl/>
        <w:lang w:bidi="fa-IR"/>
      </w:rPr>
      <w:t xml:space="preserve">صفحه </w:t>
    </w:r>
    <w:r w:rsidRPr="009F2933">
      <w:rPr>
        <w:rFonts w:cs="B Mitra"/>
        <w:lang w:bidi="fa-IR"/>
      </w:rPr>
      <w:fldChar w:fldCharType="begin"/>
    </w:r>
    <w:r w:rsidRPr="009F2933">
      <w:rPr>
        <w:rFonts w:cs="B Mitra"/>
        <w:lang w:bidi="fa-IR"/>
      </w:rPr>
      <w:instrText xml:space="preserve"> PAGE   \* MERGEFORMAT </w:instrText>
    </w:r>
    <w:r w:rsidRPr="009F2933">
      <w:rPr>
        <w:rFonts w:cs="B Mitra"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1</w:t>
    </w:r>
    <w:r w:rsidRPr="009F2933">
      <w:rPr>
        <w:rFonts w:cs="B Mitra"/>
        <w:noProof/>
        <w:lang w:bidi="fa-IR"/>
      </w:rPr>
      <w:fldChar w:fldCharType="end"/>
    </w:r>
    <w:r>
      <w:rPr>
        <w:rFonts w:cs="B Mitra"/>
        <w:noProof/>
        <w:lang w:bidi="fa-IR"/>
      </w:rPr>
      <w:t xml:space="preserve"> </w:t>
    </w:r>
    <w:r>
      <w:rPr>
        <w:rFonts w:cs="B Mitra" w:hint="cs"/>
        <w:noProof/>
        <w:rtl/>
        <w:lang w:bidi="fa-IR"/>
      </w:rPr>
      <w:t xml:space="preserve">از </w:t>
    </w:r>
    <w:r>
      <w:rPr>
        <w:rFonts w:cs="B Mitra"/>
        <w:noProof/>
        <w:rtl/>
        <w:lang w:bidi="fa-IR"/>
      </w:rPr>
      <w:fldChar w:fldCharType="begin"/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 w:hint="cs"/>
        <w:noProof/>
        <w:lang w:bidi="fa-IR"/>
      </w:rPr>
      <w:instrText>NUMPAGES   \* MERGEFORMAT</w:instrText>
    </w:r>
    <w:r>
      <w:rPr>
        <w:rFonts w:cs="B Mitra"/>
        <w:noProof/>
        <w:rtl/>
        <w:lang w:bidi="fa-IR"/>
      </w:rPr>
      <w:instrText xml:space="preserve"> </w:instrText>
    </w:r>
    <w:r>
      <w:rPr>
        <w:rFonts w:cs="B Mitra"/>
        <w:noProof/>
        <w:rtl/>
        <w:lang w:bidi="fa-IR"/>
      </w:rPr>
      <w:fldChar w:fldCharType="separate"/>
    </w:r>
    <w:r w:rsidR="00895F3C">
      <w:rPr>
        <w:rFonts w:cs="B Mitra"/>
        <w:noProof/>
        <w:rtl/>
        <w:lang w:bidi="fa-IR"/>
      </w:rPr>
      <w:t>2</w:t>
    </w:r>
    <w:r>
      <w:rPr>
        <w:rFonts w:cs="B Mitra"/>
        <w:noProof/>
        <w:rtl/>
        <w:lang w:bidi="fa-I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0F" w:rsidRDefault="0058720F" w:rsidP="00F446BA">
      <w:pPr>
        <w:spacing w:after="0" w:line="240" w:lineRule="auto"/>
      </w:pPr>
      <w:r>
        <w:separator/>
      </w:r>
    </w:p>
  </w:footnote>
  <w:footnote w:type="continuationSeparator" w:id="0">
    <w:p w:rsidR="0058720F" w:rsidRDefault="0058720F" w:rsidP="00F4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336" w:rsidRPr="008C2567" w:rsidRDefault="00224930" w:rsidP="00D71FB0">
    <w:pPr>
      <w:pStyle w:val="MainTitle"/>
      <w:rPr>
        <w:smallCaps/>
        <w:color w:val="404040" w:themeColor="text1" w:themeTint="BF"/>
        <w:sz w:val="24"/>
        <w:szCs w:val="24"/>
        <w:rtl/>
      </w:rPr>
    </w:pPr>
    <w:r w:rsidRPr="008C2567">
      <w:rPr>
        <w:noProof/>
        <w:color w:val="404040" w:themeColor="text1" w:themeTint="BF"/>
      </w:rPr>
      <mc:AlternateContent>
        <mc:Choice Requires="wps">
          <w:drawing>
            <wp:anchor distT="4294967295" distB="4294967295" distL="114300" distR="114300" simplePos="0" relativeHeight="25166489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266699</wp:posOffset>
              </wp:positionV>
              <wp:extent cx="621792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8A56A" id="Straight Connector 4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1pt" to="477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" strokecolor="#a6a6a6">
              <v:stroke joinstyle="miter"/>
              <o:lock v:ext="edit" shapetype="f"/>
            </v:line>
          </w:pict>
        </mc:Fallback>
      </mc:AlternateContent>
    </w:r>
    <w:r w:rsidR="00F80336" w:rsidRPr="008C2567">
      <w:rPr>
        <w:color w:val="404040" w:themeColor="text1" w:themeTint="BF"/>
        <w:sz w:val="24"/>
        <w:szCs w:val="24"/>
        <w:rtl/>
      </w:rPr>
      <w:t>تمرین اول مبانی کامپیوتر و برنامه</w:t>
    </w:r>
    <w:r w:rsidR="00767898" w:rsidRPr="008C2567">
      <w:rPr>
        <w:smallCaps/>
        <w:color w:val="404040" w:themeColor="text1" w:themeTint="BF"/>
        <w:sz w:val="24"/>
        <w:szCs w:val="24"/>
        <w:rtl/>
      </w:rPr>
      <w:t>نویس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>ی</w:t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767898" w:rsidRPr="008C2567">
      <w:rPr>
        <w:smallCaps/>
        <w:color w:val="404040" w:themeColor="text1" w:themeTint="BF"/>
        <w:sz w:val="24"/>
        <w:szCs w:val="24"/>
        <w:rtl/>
      </w:rPr>
      <w:tab/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>مهلت تحویل: 28</w:t>
    </w:r>
    <w:r w:rsidR="00767898" w:rsidRPr="008C2567">
      <w:rPr>
        <w:rFonts w:hint="cs"/>
        <w:smallCaps/>
        <w:color w:val="404040" w:themeColor="text1" w:themeTint="BF"/>
        <w:sz w:val="24"/>
        <w:szCs w:val="24"/>
        <w:rtl/>
      </w:rPr>
      <w:t xml:space="preserve"> مهر </w:t>
    </w:r>
    <w:r w:rsidR="00D71FB0" w:rsidRPr="008C2567">
      <w:rPr>
        <w:rFonts w:hint="cs"/>
        <w:smallCaps/>
        <w:color w:val="404040" w:themeColor="text1" w:themeTint="BF"/>
        <w:sz w:val="24"/>
        <w:szCs w:val="24"/>
        <w:rtl/>
      </w:rPr>
      <w:t>1397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FB0" w:rsidRPr="00A40B05" w:rsidRDefault="00224930" w:rsidP="00D71FB0">
    <w:pPr>
      <w:pStyle w:val="MainTitle"/>
      <w:rPr>
        <w:smallCaps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-123825</wp:posOffset>
          </wp:positionH>
          <wp:positionV relativeFrom="paragraph">
            <wp:posOffset>93980</wp:posOffset>
          </wp:positionV>
          <wp:extent cx="745490" cy="745490"/>
          <wp:effectExtent l="0" t="0" r="0" b="0"/>
          <wp:wrapSquare wrapText="bothSides"/>
          <wp:docPr id="3" name="Picture 15" descr="C:\Users\slice\AppData\Local\Microsoft\Windows\INetCache\Content.Word\a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slice\AppData\Local\Microsoft\Windows\INetCache\Content.Word\a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745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530860</wp:posOffset>
          </wp:positionH>
          <wp:positionV relativeFrom="paragraph">
            <wp:posOffset>82550</wp:posOffset>
          </wp:positionV>
          <wp:extent cx="756920" cy="756920"/>
          <wp:effectExtent l="0" t="0" r="0" b="0"/>
          <wp:wrapSquare wrapText="bothSides"/>
          <wp:docPr id="2" name="Picture 16" descr="C:\Users\slice\AppData\Local\Microsoft\Windows\INetCache\Content.Word\ce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slice\AppData\Local\Microsoft\Windows\INetCache\Content.Word\cei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756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71FB0" w:rsidRPr="00A40B05">
      <w:rPr>
        <w:rtl/>
      </w:rPr>
      <w:t>تمرین اول مبانی کامپیوتر و برنامه</w:t>
    </w:r>
    <w:r w:rsidR="00D71FB0" w:rsidRPr="00A40B05">
      <w:rPr>
        <w:smallCaps/>
        <w:rtl/>
      </w:rPr>
      <w:t>نویسی</w:t>
    </w:r>
  </w:p>
  <w:p w:rsidR="00D71FB0" w:rsidRPr="00767898" w:rsidRDefault="00D71FB0" w:rsidP="00D71FB0">
    <w:pPr>
      <w:pStyle w:val="Header"/>
      <w:bidi/>
      <w:spacing w:line="276" w:lineRule="auto"/>
      <w:rPr>
        <w:rFonts w:ascii="IRANSans Light" w:hAnsi="IRANSans Light" w:cs="B Roya"/>
        <w:smallCaps/>
        <w:color w:val="EF438D"/>
        <w:sz w:val="28"/>
        <w:szCs w:val="28"/>
        <w:rtl/>
        <w:lang w:bidi="fa-IR"/>
      </w:rPr>
    </w:pPr>
    <w:r w:rsidRPr="00767898">
      <w:rPr>
        <w:rFonts w:ascii="IRANSans Light" w:hAnsi="IRANSans Light" w:cs="B Roya" w:hint="cs"/>
        <w:smallCaps/>
        <w:color w:val="EF438D"/>
        <w:sz w:val="28"/>
        <w:szCs w:val="28"/>
        <w:rtl/>
        <w:lang w:bidi="fa-IR"/>
      </w:rPr>
      <w:t>نیم‌ سال اول 97-98</w:t>
    </w:r>
  </w:p>
  <w:p w:rsidR="00D71FB0" w:rsidRDefault="00224930" w:rsidP="00D71FB0">
    <w:pPr>
      <w:pStyle w:val="Header"/>
      <w:bidi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332104</wp:posOffset>
              </wp:positionV>
              <wp:extent cx="621792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27D68" id="Straight Connector 1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1.85pt,26.15pt" to="477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" strokecolor="#a6a6a6">
              <v:stroke joinstyle="miter"/>
              <o:lock v:ext="edit" shapetype="f"/>
            </v:line>
          </w:pict>
        </mc:Fallback>
      </mc:AlternateContent>
    </w:r>
    <w:r w:rsidR="00D71FB0" w:rsidRPr="000025A2">
      <w:rPr>
        <w:rFonts w:ascii="Sahel Black" w:hAnsi="Sahel Black" w:cs="B Mitra" w:hint="cs"/>
        <w:smallCaps/>
        <w:color w:val="595959"/>
        <w:sz w:val="24"/>
        <w:szCs w:val="24"/>
        <w:rtl/>
        <w:lang w:bidi="fa-IR"/>
      </w:rPr>
      <w:t>مهلت تحویل: 28 مهر 1397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5B2"/>
    <w:multiLevelType w:val="hybridMultilevel"/>
    <w:tmpl w:val="EF18F7C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A161FF5"/>
    <w:multiLevelType w:val="hybridMultilevel"/>
    <w:tmpl w:val="3C2CC982"/>
    <w:lvl w:ilvl="0" w:tplc="11C88330">
      <w:start w:val="1"/>
      <w:numFmt w:val="decimal"/>
      <w:lvlText w:val="%1."/>
      <w:lvlJc w:val="left"/>
      <w:pPr>
        <w:ind w:left="630" w:hanging="360"/>
      </w:pPr>
      <w:rPr>
        <w:rFonts w:cs="B Roy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3C816896"/>
    <w:multiLevelType w:val="hybridMultilevel"/>
    <w:tmpl w:val="FED4BC5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692509DB"/>
    <w:multiLevelType w:val="hybridMultilevel"/>
    <w:tmpl w:val="E9A6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BA"/>
    <w:rsid w:val="000025A2"/>
    <w:rsid w:val="000B3DE6"/>
    <w:rsid w:val="000E4FC7"/>
    <w:rsid w:val="001E356B"/>
    <w:rsid w:val="00204600"/>
    <w:rsid w:val="00224930"/>
    <w:rsid w:val="00267FA3"/>
    <w:rsid w:val="002D2B81"/>
    <w:rsid w:val="002D40CC"/>
    <w:rsid w:val="002F644E"/>
    <w:rsid w:val="00327A27"/>
    <w:rsid w:val="00374E30"/>
    <w:rsid w:val="00410D39"/>
    <w:rsid w:val="004875E1"/>
    <w:rsid w:val="004A06E4"/>
    <w:rsid w:val="004C0C37"/>
    <w:rsid w:val="004D1218"/>
    <w:rsid w:val="00545AE2"/>
    <w:rsid w:val="00570482"/>
    <w:rsid w:val="00575354"/>
    <w:rsid w:val="0058720F"/>
    <w:rsid w:val="00630AA8"/>
    <w:rsid w:val="006C3DE2"/>
    <w:rsid w:val="00767898"/>
    <w:rsid w:val="00787CE8"/>
    <w:rsid w:val="00790027"/>
    <w:rsid w:val="00807F50"/>
    <w:rsid w:val="00827AA1"/>
    <w:rsid w:val="008413CD"/>
    <w:rsid w:val="00895F3C"/>
    <w:rsid w:val="008C2567"/>
    <w:rsid w:val="009028D2"/>
    <w:rsid w:val="009800AA"/>
    <w:rsid w:val="009C7FCF"/>
    <w:rsid w:val="009D2A64"/>
    <w:rsid w:val="009F2933"/>
    <w:rsid w:val="00A15C47"/>
    <w:rsid w:val="00A34169"/>
    <w:rsid w:val="00A40B05"/>
    <w:rsid w:val="00A5083D"/>
    <w:rsid w:val="00A76064"/>
    <w:rsid w:val="00AB2DD9"/>
    <w:rsid w:val="00B43308"/>
    <w:rsid w:val="00B51FA8"/>
    <w:rsid w:val="00BB319D"/>
    <w:rsid w:val="00BE47FD"/>
    <w:rsid w:val="00C83784"/>
    <w:rsid w:val="00CE427B"/>
    <w:rsid w:val="00D60EB3"/>
    <w:rsid w:val="00D71FB0"/>
    <w:rsid w:val="00E06390"/>
    <w:rsid w:val="00E4006F"/>
    <w:rsid w:val="00E61C64"/>
    <w:rsid w:val="00EC46D5"/>
    <w:rsid w:val="00EC7A34"/>
    <w:rsid w:val="00ED1BFC"/>
    <w:rsid w:val="00F446BA"/>
    <w:rsid w:val="00F5441F"/>
    <w:rsid w:val="00F80336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CF109"/>
  <w15:chartTrackingRefBased/>
  <w15:docId w15:val="{8EA310C1-F015-42B3-8B8D-BB953C20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BA"/>
  </w:style>
  <w:style w:type="paragraph" w:styleId="Footer">
    <w:name w:val="footer"/>
    <w:basedOn w:val="Normal"/>
    <w:link w:val="FooterChar"/>
    <w:uiPriority w:val="99"/>
    <w:unhideWhenUsed/>
    <w:rsid w:val="00F44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BA"/>
  </w:style>
  <w:style w:type="character" w:customStyle="1" w:styleId="fontstyle01">
    <w:name w:val="fontstyle01"/>
    <w:rsid w:val="00570482"/>
    <w:rPr>
      <w:rFonts w:ascii="Tahoma" w:hAnsi="Tahoma" w:cs="Tahoma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ProblemTitle">
    <w:name w:val="Problem Title"/>
    <w:basedOn w:val="Normal"/>
    <w:link w:val="ProblemTitleChar"/>
    <w:qFormat/>
    <w:rsid w:val="00790027"/>
    <w:pPr>
      <w:bidi/>
      <w:ind w:left="-90"/>
    </w:pPr>
    <w:rPr>
      <w:rFonts w:cs="B Roya"/>
      <w:b/>
      <w:bCs/>
      <w:color w:val="48DEE4"/>
      <w:sz w:val="32"/>
      <w:szCs w:val="32"/>
      <w:lang w:bidi="fa-IR"/>
    </w:rPr>
  </w:style>
  <w:style w:type="paragraph" w:customStyle="1" w:styleId="ProblemText">
    <w:name w:val="Problem Text"/>
    <w:basedOn w:val="Normal"/>
    <w:link w:val="ProblemTextChar"/>
    <w:qFormat/>
    <w:rsid w:val="00790027"/>
    <w:pPr>
      <w:bidi/>
      <w:ind w:left="-90"/>
    </w:pPr>
    <w:rPr>
      <w:rFonts w:cs="B Mitra"/>
      <w:color w:val="262626"/>
      <w:sz w:val="28"/>
      <w:szCs w:val="28"/>
      <w:lang w:bidi="fa-IR"/>
    </w:rPr>
  </w:style>
  <w:style w:type="character" w:customStyle="1" w:styleId="ProblemTitleChar">
    <w:name w:val="Problem Title Char"/>
    <w:link w:val="ProblemTitle"/>
    <w:rsid w:val="00790027"/>
    <w:rPr>
      <w:rFonts w:cs="B Roya"/>
      <w:b/>
      <w:bCs/>
      <w:color w:val="48DEE4"/>
      <w:sz w:val="32"/>
      <w:szCs w:val="32"/>
      <w:lang w:bidi="fa-IR"/>
    </w:rPr>
  </w:style>
  <w:style w:type="paragraph" w:customStyle="1" w:styleId="startinfo">
    <w:name w:val="start info"/>
    <w:basedOn w:val="Normal"/>
    <w:link w:val="startinfoChar"/>
    <w:qFormat/>
    <w:rsid w:val="00790027"/>
    <w:pPr>
      <w:bidi/>
      <w:ind w:left="-90"/>
      <w:jc w:val="both"/>
    </w:pPr>
    <w:rPr>
      <w:rFonts w:cs="B Roya"/>
    </w:rPr>
  </w:style>
  <w:style w:type="character" w:customStyle="1" w:styleId="ProblemTextChar">
    <w:name w:val="Problem Text Char"/>
    <w:link w:val="ProblemText"/>
    <w:rsid w:val="00790027"/>
    <w:rPr>
      <w:rFonts w:cs="B Mitra"/>
      <w:color w:val="262626"/>
      <w:sz w:val="28"/>
      <w:szCs w:val="28"/>
      <w:lang w:bidi="fa-IR"/>
    </w:rPr>
  </w:style>
  <w:style w:type="character" w:customStyle="1" w:styleId="startinfoChar">
    <w:name w:val="start info Char"/>
    <w:link w:val="startinfo"/>
    <w:rsid w:val="00790027"/>
    <w:rPr>
      <w:rFonts w:cs="B Roya"/>
    </w:rPr>
  </w:style>
  <w:style w:type="paragraph" w:customStyle="1" w:styleId="inout">
    <w:name w:val="inout"/>
    <w:basedOn w:val="Normal"/>
    <w:link w:val="inoutChar"/>
    <w:qFormat/>
    <w:rsid w:val="004875E1"/>
    <w:rPr>
      <w:rFonts w:ascii="Arial" w:hAnsi="Arial" w:cs="B Roya"/>
      <w:caps/>
      <w:color w:val="808080"/>
      <w:lang w:bidi="fa-IR"/>
    </w:rPr>
  </w:style>
  <w:style w:type="paragraph" w:customStyle="1" w:styleId="MainTitle">
    <w:name w:val="Main Title"/>
    <w:basedOn w:val="Header"/>
    <w:link w:val="MainTitleChar"/>
    <w:qFormat/>
    <w:rsid w:val="00A40B05"/>
    <w:pPr>
      <w:bidi/>
      <w:spacing w:line="276" w:lineRule="auto"/>
    </w:pPr>
    <w:rPr>
      <w:rFonts w:ascii="IRANSans Light" w:hAnsi="IRANSans Light" w:cs="B Roya"/>
      <w:color w:val="EF438D"/>
      <w:sz w:val="32"/>
      <w:szCs w:val="32"/>
      <w:lang w:bidi="fa-IR"/>
    </w:rPr>
  </w:style>
  <w:style w:type="character" w:customStyle="1" w:styleId="inoutChar">
    <w:name w:val="inout Char"/>
    <w:link w:val="inout"/>
    <w:rsid w:val="004875E1"/>
    <w:rPr>
      <w:rFonts w:ascii="Arial" w:hAnsi="Arial" w:cs="B Roya"/>
      <w:caps/>
      <w:color w:val="808080"/>
      <w:lang w:bidi="fa-IR"/>
    </w:rPr>
  </w:style>
  <w:style w:type="paragraph" w:styleId="ListParagraph">
    <w:name w:val="List Paragraph"/>
    <w:basedOn w:val="Normal"/>
    <w:uiPriority w:val="34"/>
    <w:qFormat/>
    <w:rsid w:val="00BE47FD"/>
    <w:pPr>
      <w:ind w:left="720"/>
      <w:contextualSpacing/>
    </w:pPr>
  </w:style>
  <w:style w:type="character" w:customStyle="1" w:styleId="MainTitleChar">
    <w:name w:val="Main Title Char"/>
    <w:link w:val="MainTitle"/>
    <w:rsid w:val="00A40B05"/>
    <w:rPr>
      <w:rFonts w:ascii="IRANSans Light" w:hAnsi="IRANSans Light" w:cs="B Roya"/>
      <w:color w:val="EF438D"/>
      <w:sz w:val="32"/>
      <w:szCs w:val="32"/>
      <w:lang w:bidi="fa-IR"/>
    </w:rPr>
  </w:style>
  <w:style w:type="paragraph" w:customStyle="1" w:styleId="endinfo">
    <w:name w:val="end info"/>
    <w:basedOn w:val="MainTitle"/>
    <w:link w:val="endinfoChar"/>
    <w:qFormat/>
    <w:rsid w:val="00BE47FD"/>
    <w:rPr>
      <w:b/>
      <w:bCs/>
    </w:rPr>
  </w:style>
  <w:style w:type="character" w:customStyle="1" w:styleId="endinfoChar">
    <w:name w:val="end info Char"/>
    <w:link w:val="endinfo"/>
    <w:rsid w:val="00BE47FD"/>
    <w:rPr>
      <w:rFonts w:ascii="IRANSans Light" w:hAnsi="IRANSans Light" w:cs="B Roya"/>
      <w:b/>
      <w:bCs/>
      <w:color w:val="EF438D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2C67-E029-4EBD-B300-C2F16F57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Doc2.docx</Template>
  <TotalTime>0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Eskandarnejad</dc:creator>
  <cp:keywords/>
  <dc:description/>
  <cp:lastModifiedBy>Parsa Eskandarnejad</cp:lastModifiedBy>
  <cp:revision>2</cp:revision>
  <cp:lastPrinted>2018-10-14T18:19:00Z</cp:lastPrinted>
  <dcterms:created xsi:type="dcterms:W3CDTF">2018-10-14T18:21:00Z</dcterms:created>
  <dcterms:modified xsi:type="dcterms:W3CDTF">2018-10-14T18:21:00Z</dcterms:modified>
</cp:coreProperties>
</file>